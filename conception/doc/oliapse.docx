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B9" w:rsidRDefault="00974E2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16530" cy="262255"/>
                <wp:effectExtent l="3810" t="0" r="3810" b="0"/>
                <wp:wrapSquare wrapText="bothSides"/>
                <wp:docPr id="6" name="Zone de text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FB9" w:rsidRPr="00705A65" w:rsidRDefault="00705A65">
                            <w:pPr>
                              <w:pStyle w:val="Sansinterligne"/>
                            </w:pPr>
                            <w:r>
                              <w:t>Alexandre P</w:t>
                            </w:r>
                            <w:r w:rsidR="00876FB9">
                              <w:t>riou</w:t>
                            </w:r>
                            <w:r w:rsidR="00C46433">
                              <w:t xml:space="preserve"> @copyright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65" o:spid="_x0000_s1026" type="#_x0000_t202" style="position:absolute;margin-left:270.85pt;margin-top:555.65pt;width:213.9pt;height:20.6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" filled="f" stroked="f" strokeweight=".5pt">
                <v:textbox style="mso-fit-shape-to-text:t">
                  <w:txbxContent>
                    <w:p w:rsidR="00876FB9" w:rsidRPr="00705A65" w:rsidRDefault="00705A65">
                      <w:pPr>
                        <w:pStyle w:val="Sansinterligne"/>
                      </w:pPr>
                      <w:r>
                        <w:t>Alexandre P</w:t>
                      </w:r>
                      <w:r w:rsidR="00876FB9">
                        <w:t>riou</w:t>
                      </w:r>
                      <w:r w:rsidR="00C46433">
                        <w:t xml:space="preserve"> @copyright 2018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1850" cy="10156825"/>
                <wp:effectExtent l="0" t="0" r="0" b="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0" cy="101568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540000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6FB9" w:rsidRDefault="00876FB9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Rectangle 466" o:spid="_x0000_s1027" style="position:absolute;margin-left:0;margin-top:0;width:565.5pt;height:799.75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" fillcolor="#deebf7" stroked="f" strokeweight="1pt">
                <v:fill color2="#9dc3e6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876FB9" w:rsidRDefault="00876FB9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267335</wp:posOffset>
                </wp:positionV>
                <wp:extent cx="2793365" cy="3202940"/>
                <wp:effectExtent l="3810" t="1905" r="3175" b="0"/>
                <wp:wrapNone/>
                <wp:docPr id="5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3365" cy="32029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FB9" w:rsidRPr="00876FB9" w:rsidRDefault="00876FB9">
                            <w:pPr>
                              <w:spacing w:before="240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Rectangle 467" o:spid="_x0000_s1028" style="position:absolute;margin-left:270.85pt;margin-top:21.05pt;width:219.95pt;height:252.2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" fillcolor="#44546a" stroked="f" strokeweight="1pt">
                <v:textbox inset="14.4pt,14.4pt,14.4pt,28.8pt">
                  <w:txbxContent>
                    <w:p w:rsidR="00876FB9" w:rsidRPr="00876FB9" w:rsidRDefault="00876FB9">
                      <w:pPr>
                        <w:spacing w:before="240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3336290</wp:posOffset>
                </wp:positionH>
                <wp:positionV relativeFrom="page">
                  <wp:posOffset>276860</wp:posOffset>
                </wp:positionV>
                <wp:extent cx="2994025" cy="7465695"/>
                <wp:effectExtent l="17145" t="11430" r="8255" b="9525"/>
                <wp:wrapNone/>
                <wp:docPr id="4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025" cy="746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 algn="ctr">
                          <a:solidFill>
                            <a:srgbClr val="76717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35089341" id="Rectangle 468" o:spid="_x0000_s1026" style="position:absolute;margin-left:262.7pt;margin-top:21.8pt;width:235.75pt;height:587.85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" strokecolor="#767171" strokeweight="1.25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793365" cy="118745"/>
                <wp:effectExtent l="3810" t="0" r="3175" b="0"/>
                <wp:wrapNone/>
                <wp:docPr id="3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3365" cy="118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1AFB" id="Rectangle 469" o:spid="_x0000_s1026" style="position:absolute;margin-left:270.85pt;margin-top:580.9pt;width:219.9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" fillcolor="#5b9bd5" strok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3742055</wp:posOffset>
                </wp:positionV>
                <wp:extent cx="2716530" cy="1678305"/>
                <wp:effectExtent l="0" t="0" r="0" b="0"/>
                <wp:wrapSquare wrapText="bothSides"/>
                <wp:docPr id="2" name="Zone de text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FB9" w:rsidRPr="00876FB9" w:rsidRDefault="00C46433">
                            <w:pPr>
                              <w:rPr>
                                <w:rFonts w:ascii="Calibri Light" w:eastAsia="Times New Roman" w:hAnsi="Calibri Light"/>
                                <w:color w:val="44546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eastAsia="Times New Roman" w:hAnsi="Calibri Light"/>
                                <w:noProof/>
                                <w:color w:val="44546A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>
                                  <wp:extent cx="2538730" cy="843915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00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8730" cy="84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eastAsia="Times New Roman" w:hAnsi="Calibri Light"/>
                                <w:color w:val="44546A"/>
                                <w:sz w:val="32"/>
                                <w:szCs w:val="32"/>
                              </w:rPr>
                              <w:t>Présentation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id="Zone de texte 470" o:spid="_x0000_s1029" type="#_x0000_t202" style="position:absolute;margin-left:270.85pt;margin-top:294.65pt;width:213.9pt;height:132.15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" filled="f" stroked="f" strokeweight=".5pt">
                <v:textbox style="mso-fit-shape-to-text:t">
                  <w:txbxContent>
                    <w:p w:rsidR="00876FB9" w:rsidRPr="00876FB9" w:rsidRDefault="00C46433">
                      <w:pPr>
                        <w:rPr>
                          <w:rFonts w:ascii="Calibri Light" w:eastAsia="Times New Roman" w:hAnsi="Calibri Light"/>
                          <w:color w:val="44546A"/>
                          <w:sz w:val="32"/>
                          <w:szCs w:val="32"/>
                        </w:rPr>
                      </w:pPr>
                      <w:r>
                        <w:rPr>
                          <w:rFonts w:ascii="Calibri Light" w:eastAsia="Times New Roman" w:hAnsi="Calibri Light"/>
                          <w:noProof/>
                          <w:color w:val="44546A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>
                            <wp:extent cx="2538730" cy="843915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00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8730" cy="84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eastAsia="Times New Roman" w:hAnsi="Calibri Light"/>
                          <w:color w:val="44546A"/>
                          <w:sz w:val="32"/>
                          <w:szCs w:val="32"/>
                        </w:rPr>
                        <w:t>Présentation projet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E0A9E" w:rsidRDefault="00876FB9">
      <w:r>
        <w:br w:type="page"/>
      </w:r>
    </w:p>
    <w:p w:rsidR="000715A6" w:rsidRDefault="000715A6">
      <w:pPr>
        <w:pStyle w:val="En-ttedetabledesmatires"/>
      </w:pPr>
      <w:r>
        <w:lastRenderedPageBreak/>
        <w:t>Table des matières</w:t>
      </w:r>
    </w:p>
    <w:p w:rsidR="0016625A" w:rsidRDefault="000715A6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879300" w:history="1">
        <w:r w:rsidR="0016625A" w:rsidRPr="00A8541E">
          <w:rPr>
            <w:rStyle w:val="Lienhypertexte"/>
            <w:noProof/>
          </w:rPr>
          <w:t>Avant-propos</w:t>
        </w:r>
        <w:r w:rsidR="0016625A">
          <w:rPr>
            <w:noProof/>
            <w:webHidden/>
          </w:rPr>
          <w:tab/>
        </w:r>
        <w:r w:rsidR="0016625A">
          <w:rPr>
            <w:noProof/>
            <w:webHidden/>
          </w:rPr>
          <w:fldChar w:fldCharType="begin"/>
        </w:r>
        <w:r w:rsidR="0016625A">
          <w:rPr>
            <w:noProof/>
            <w:webHidden/>
          </w:rPr>
          <w:instrText xml:space="preserve"> PAGEREF _Toc525879300 \h </w:instrText>
        </w:r>
        <w:r w:rsidR="0016625A">
          <w:rPr>
            <w:noProof/>
            <w:webHidden/>
          </w:rPr>
        </w:r>
        <w:r w:rsidR="0016625A">
          <w:rPr>
            <w:noProof/>
            <w:webHidden/>
          </w:rPr>
          <w:fldChar w:fldCharType="separate"/>
        </w:r>
        <w:r w:rsidR="007A78A9">
          <w:rPr>
            <w:noProof/>
            <w:webHidden/>
          </w:rPr>
          <w:t>2</w:t>
        </w:r>
        <w:r w:rsidR="0016625A">
          <w:rPr>
            <w:noProof/>
            <w:webHidden/>
          </w:rPr>
          <w:fldChar w:fldCharType="end"/>
        </w:r>
      </w:hyperlink>
    </w:p>
    <w:p w:rsidR="000715A6" w:rsidRDefault="000715A6">
      <w:r>
        <w:rPr>
          <w:b/>
          <w:bCs/>
        </w:rPr>
        <w:fldChar w:fldCharType="end"/>
      </w:r>
    </w:p>
    <w:p w:rsidR="000715A6" w:rsidRDefault="000715A6" w:rsidP="000715A6">
      <w:pPr>
        <w:tabs>
          <w:tab w:val="left" w:pos="3015"/>
        </w:tabs>
      </w:pPr>
    </w:p>
    <w:p w:rsidR="00055356" w:rsidRDefault="000715A6" w:rsidP="000715A6">
      <w:pPr>
        <w:pStyle w:val="Titre1"/>
      </w:pPr>
      <w:r w:rsidRPr="000715A6">
        <w:br w:type="page"/>
      </w:r>
      <w:bookmarkStart w:id="1" w:name="_Toc525879300"/>
      <w:r w:rsidR="007A09AD">
        <w:lastRenderedPageBreak/>
        <w:t>Avant-propos</w:t>
      </w:r>
      <w:bookmarkEnd w:id="1"/>
      <w:r>
        <w:t xml:space="preserve"> </w:t>
      </w:r>
    </w:p>
    <w:p w:rsidR="007A09AD" w:rsidRDefault="007A09AD" w:rsidP="007A09AD">
      <w:r>
        <w:t>Ce document est à but de présenter le projet « Oliapse ».</w:t>
      </w:r>
    </w:p>
    <w:p w:rsidR="006B602F" w:rsidRPr="006B602F" w:rsidRDefault="006B602F" w:rsidP="006B602F"/>
    <w:sectPr w:rsidR="006B602F" w:rsidRPr="006B602F" w:rsidSect="00876FB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E93" w:rsidRDefault="00CA3E93" w:rsidP="00D84886">
      <w:pPr>
        <w:spacing w:after="0" w:line="240" w:lineRule="auto"/>
      </w:pPr>
      <w:r>
        <w:separator/>
      </w:r>
    </w:p>
  </w:endnote>
  <w:endnote w:type="continuationSeparator" w:id="0">
    <w:p w:rsidR="00CA3E93" w:rsidRDefault="00CA3E93" w:rsidP="00D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B99" w:rsidRDefault="000C3B99">
    <w:pPr>
      <w:pStyle w:val="Pieddepage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A78A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A78A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593C2C" w:rsidRDefault="00593C2C" w:rsidP="00593C2C">
    <w:pPr>
      <w:pStyle w:val="Pieddepage"/>
      <w:jc w:val="center"/>
    </w:pPr>
    <w:r>
      <w:t>@copyright 2018</w:t>
    </w:r>
  </w:p>
  <w:p w:rsidR="000C3B99" w:rsidRDefault="00593C2C" w:rsidP="00593C2C">
    <w:pPr>
      <w:pStyle w:val="Pieddepage"/>
      <w:jc w:val="center"/>
    </w:pPr>
    <w:r>
      <w:t xml:space="preserve">alexandrepriou N° de siret : </w:t>
    </w:r>
    <w:r w:rsidRPr="00593C2C">
      <w:t>80918349400016</w:t>
    </w:r>
    <w:r>
      <w:t xml:space="preserve"> </w:t>
    </w:r>
  </w:p>
  <w:p w:rsidR="00593C2C" w:rsidRDefault="00593C2C" w:rsidP="00593C2C">
    <w:pPr>
      <w:pStyle w:val="Pieddepage"/>
      <w:jc w:val="center"/>
    </w:pPr>
    <w:r>
      <w:t>64 rue de l’Essonne 91000 Evry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E93" w:rsidRDefault="00CA3E93" w:rsidP="00D84886">
      <w:pPr>
        <w:spacing w:after="0" w:line="240" w:lineRule="auto"/>
      </w:pPr>
      <w:r>
        <w:separator/>
      </w:r>
    </w:p>
  </w:footnote>
  <w:footnote w:type="continuationSeparator" w:id="0">
    <w:p w:rsidR="00CA3E93" w:rsidRDefault="00CA3E93" w:rsidP="00D8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886" w:rsidRDefault="00974E2A">
    <w:pPr>
      <w:pStyle w:val="En-tte"/>
    </w:pPr>
    <w:r w:rsidRPr="00370E90">
      <w:rPr>
        <w:noProof/>
        <w:lang w:eastAsia="fr-FR"/>
      </w:rPr>
      <w:drawing>
        <wp:inline distT="0" distB="0" distL="0" distR="0">
          <wp:extent cx="1400175" cy="466725"/>
          <wp:effectExtent l="0" t="0" r="9525" b="9525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4886" w:rsidRDefault="00D848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A9"/>
    <w:rsid w:val="00055356"/>
    <w:rsid w:val="000622D5"/>
    <w:rsid w:val="000715A6"/>
    <w:rsid w:val="000A6FF3"/>
    <w:rsid w:val="000C3B99"/>
    <w:rsid w:val="000F580A"/>
    <w:rsid w:val="0016625A"/>
    <w:rsid w:val="00200E0B"/>
    <w:rsid w:val="0023663E"/>
    <w:rsid w:val="00362F75"/>
    <w:rsid w:val="00382C58"/>
    <w:rsid w:val="004F6D75"/>
    <w:rsid w:val="00567A1E"/>
    <w:rsid w:val="00593C2C"/>
    <w:rsid w:val="005E0F51"/>
    <w:rsid w:val="00676A51"/>
    <w:rsid w:val="00696ADD"/>
    <w:rsid w:val="006B602F"/>
    <w:rsid w:val="00705A65"/>
    <w:rsid w:val="00736E8B"/>
    <w:rsid w:val="007A09AD"/>
    <w:rsid w:val="007A78A9"/>
    <w:rsid w:val="00821FD7"/>
    <w:rsid w:val="00876FB9"/>
    <w:rsid w:val="00917CA2"/>
    <w:rsid w:val="00974E2A"/>
    <w:rsid w:val="00A03758"/>
    <w:rsid w:val="00AA2A31"/>
    <w:rsid w:val="00AE0A9E"/>
    <w:rsid w:val="00BD5537"/>
    <w:rsid w:val="00C46433"/>
    <w:rsid w:val="00CA3E93"/>
    <w:rsid w:val="00D5448A"/>
    <w:rsid w:val="00D84886"/>
    <w:rsid w:val="00E66672"/>
    <w:rsid w:val="00EB4A4A"/>
    <w:rsid w:val="00F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D6DABB-3540-49A5-B3D2-652AD77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E0A9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CA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4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886"/>
  </w:style>
  <w:style w:type="paragraph" w:styleId="Pieddepage">
    <w:name w:val="footer"/>
    <w:basedOn w:val="Normal"/>
    <w:link w:val="PieddepageCar"/>
    <w:uiPriority w:val="99"/>
    <w:unhideWhenUsed/>
    <w:rsid w:val="00D84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886"/>
  </w:style>
  <w:style w:type="character" w:customStyle="1" w:styleId="Titre1Car">
    <w:name w:val="Titre 1 Car"/>
    <w:link w:val="Titre1"/>
    <w:uiPriority w:val="9"/>
    <w:rsid w:val="00AE0A9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15A6"/>
    <w:pPr>
      <w:keepLines/>
      <w:spacing w:after="0"/>
      <w:outlineLvl w:val="9"/>
    </w:pPr>
    <w:rPr>
      <w:b w:val="0"/>
      <w:bCs w:val="0"/>
      <w:color w:val="2E74B5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15A6"/>
  </w:style>
  <w:style w:type="character" w:styleId="Lienhypertexte">
    <w:name w:val="Hyperlink"/>
    <w:uiPriority w:val="99"/>
    <w:unhideWhenUsed/>
    <w:rsid w:val="000715A6"/>
    <w:rPr>
      <w:color w:val="0563C1"/>
      <w:u w:val="single"/>
    </w:rPr>
  </w:style>
  <w:style w:type="paragraph" w:styleId="Sansinterligne">
    <w:name w:val="No Spacing"/>
    <w:link w:val="SansinterligneCar"/>
    <w:uiPriority w:val="1"/>
    <w:qFormat/>
    <w:rsid w:val="000715A6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"/>
    <w:rsid w:val="00917CA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917CA2"/>
    <w:pPr>
      <w:ind w:left="220"/>
    </w:pPr>
  </w:style>
  <w:style w:type="character" w:customStyle="1" w:styleId="SansinterligneCar">
    <w:name w:val="Sans interligne Car"/>
    <w:link w:val="Sansinterligne"/>
    <w:uiPriority w:val="1"/>
    <w:rsid w:val="00876FB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iou\Desktop\PROJECTS\php\oliapse\conception\doc\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B9C90-D514-4A0C-A1B2-C37CEBEC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0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_Toc525408678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_Toc525408677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apriou</dc:creator>
  <cp:keywords/>
  <dc:description/>
  <cp:lastModifiedBy>apriou</cp:lastModifiedBy>
  <cp:revision>1</cp:revision>
  <dcterms:created xsi:type="dcterms:W3CDTF">2018-10-08T08:26:00Z</dcterms:created>
  <dcterms:modified xsi:type="dcterms:W3CDTF">2018-10-08T08:26:00Z</dcterms:modified>
</cp:coreProperties>
</file>